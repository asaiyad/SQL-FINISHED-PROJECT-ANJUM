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8F9" w:rsidRDefault="00847707">
      <w:r>
        <w:t>EXERCISE 1.1</w:t>
      </w:r>
    </w:p>
    <w:p w:rsidR="00847707" w:rsidRDefault="00847707">
      <w:r>
        <w:rPr>
          <w:noProof/>
        </w:rPr>
        <w:drawing>
          <wp:inline distT="0" distB="0" distL="0" distR="0" wp14:anchorId="4A4DC2B9" wp14:editId="7EE2CC01">
            <wp:extent cx="5731510" cy="1673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7" w:rsidRDefault="00847707">
      <w:r>
        <w:t>EXERCISE 1.2</w:t>
      </w:r>
    </w:p>
    <w:p w:rsidR="00847707" w:rsidRDefault="00847707">
      <w:r>
        <w:rPr>
          <w:noProof/>
        </w:rPr>
        <w:drawing>
          <wp:inline distT="0" distB="0" distL="0" distR="0" wp14:anchorId="1A68CF26" wp14:editId="7461843F">
            <wp:extent cx="30099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7" w:rsidRDefault="00847707">
      <w:r>
        <w:t>EXERCISE 1.3</w:t>
      </w:r>
    </w:p>
    <w:p w:rsidR="00847707" w:rsidRDefault="00847707">
      <w:r>
        <w:rPr>
          <w:noProof/>
        </w:rPr>
        <w:drawing>
          <wp:inline distT="0" distB="0" distL="0" distR="0" wp14:anchorId="203CB70B" wp14:editId="3E8E9B2D">
            <wp:extent cx="520065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7" w:rsidRDefault="00847707"/>
    <w:p w:rsidR="00847707" w:rsidRDefault="00847707"/>
    <w:p w:rsidR="00847707" w:rsidRDefault="00847707"/>
    <w:p w:rsidR="00847707" w:rsidRDefault="00847707"/>
    <w:p w:rsidR="00847707" w:rsidRDefault="00847707">
      <w:r>
        <w:lastRenderedPageBreak/>
        <w:t>EXERCISE 1.4</w:t>
      </w:r>
    </w:p>
    <w:p w:rsidR="00847707" w:rsidRDefault="00847707">
      <w:r>
        <w:rPr>
          <w:noProof/>
        </w:rPr>
        <w:drawing>
          <wp:inline distT="0" distB="0" distL="0" distR="0" wp14:anchorId="3A21B87F" wp14:editId="01E90439">
            <wp:extent cx="21526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7" w:rsidRDefault="00847707">
      <w:r>
        <w:t>EXERCISE 1.5</w:t>
      </w:r>
    </w:p>
    <w:p w:rsidR="00847707" w:rsidRDefault="00847707">
      <w:r>
        <w:rPr>
          <w:noProof/>
        </w:rPr>
        <w:drawing>
          <wp:inline distT="0" distB="0" distL="0" distR="0" wp14:anchorId="6F379A9C" wp14:editId="2113A32A">
            <wp:extent cx="19621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7" w:rsidRDefault="00847707">
      <w:r>
        <w:t>EXERCISE 1.6</w:t>
      </w:r>
    </w:p>
    <w:p w:rsidR="00847707" w:rsidRDefault="00847707">
      <w:r>
        <w:rPr>
          <w:noProof/>
        </w:rPr>
        <w:drawing>
          <wp:inline distT="0" distB="0" distL="0" distR="0" wp14:anchorId="1CAD7D61" wp14:editId="2C83DC2B">
            <wp:extent cx="273367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7" w:rsidRDefault="00847707">
      <w:r>
        <w:t>EXERCISE 1.7</w:t>
      </w:r>
    </w:p>
    <w:p w:rsidR="00847707" w:rsidRDefault="00847707">
      <w:r>
        <w:rPr>
          <w:noProof/>
        </w:rPr>
        <w:drawing>
          <wp:inline distT="0" distB="0" distL="0" distR="0" wp14:anchorId="53F0A559" wp14:editId="02B30F95">
            <wp:extent cx="28765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7" w:rsidRDefault="00847707">
      <w:r>
        <w:t>EXERCISE 1.8</w:t>
      </w:r>
    </w:p>
    <w:p w:rsidR="00847707" w:rsidRDefault="00847707">
      <w:r>
        <w:rPr>
          <w:noProof/>
        </w:rPr>
        <w:drawing>
          <wp:inline distT="0" distB="0" distL="0" distR="0" wp14:anchorId="0B556A7F" wp14:editId="35CE0C92">
            <wp:extent cx="19431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7" w:rsidRDefault="00847707">
      <w:r>
        <w:t>EXERCISE 2.1</w:t>
      </w:r>
    </w:p>
    <w:p w:rsidR="00847707" w:rsidRDefault="00847707">
      <w:r>
        <w:rPr>
          <w:noProof/>
        </w:rPr>
        <w:drawing>
          <wp:inline distT="0" distB="0" distL="0" distR="0" wp14:anchorId="7B235748" wp14:editId="525CA517">
            <wp:extent cx="296227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7" w:rsidRDefault="00847707"/>
    <w:p w:rsidR="00847707" w:rsidRDefault="00847707"/>
    <w:p w:rsidR="00847707" w:rsidRDefault="00847707">
      <w:r>
        <w:lastRenderedPageBreak/>
        <w:t>EXERCISE 2.2</w:t>
      </w:r>
    </w:p>
    <w:p w:rsidR="00847707" w:rsidRDefault="00847707">
      <w:r>
        <w:rPr>
          <w:noProof/>
        </w:rPr>
        <w:drawing>
          <wp:inline distT="0" distB="0" distL="0" distR="0" wp14:anchorId="11D988E6" wp14:editId="279F5AC2">
            <wp:extent cx="5731510" cy="2018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7" w:rsidRDefault="00847707" w:rsidP="00847707"/>
    <w:p w:rsidR="00847707" w:rsidRDefault="00847707" w:rsidP="00847707">
      <w:r>
        <w:t>EXERCISE 3.1</w:t>
      </w:r>
    </w:p>
    <w:p w:rsidR="00847707" w:rsidRDefault="00847707" w:rsidP="00847707">
      <w:r>
        <w:rPr>
          <w:noProof/>
        </w:rPr>
        <w:drawing>
          <wp:inline distT="0" distB="0" distL="0" distR="0" wp14:anchorId="7BA4B50F" wp14:editId="3EA01110">
            <wp:extent cx="2238375" cy="1819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BD" w:rsidRDefault="00714DBD" w:rsidP="00847707"/>
    <w:p w:rsidR="00714DBD" w:rsidRDefault="00714DBD" w:rsidP="00847707"/>
    <w:p w:rsidR="00714DBD" w:rsidRDefault="00714DBD" w:rsidP="00847707">
      <w:r>
        <w:br/>
      </w:r>
    </w:p>
    <w:p w:rsidR="00714DBD" w:rsidRDefault="00714DBD" w:rsidP="00847707"/>
    <w:p w:rsidR="00714DBD" w:rsidRDefault="00714DBD" w:rsidP="00847707"/>
    <w:p w:rsidR="00714DBD" w:rsidRDefault="00714DBD" w:rsidP="00847707"/>
    <w:p w:rsidR="00714DBD" w:rsidRDefault="00714DBD" w:rsidP="00847707"/>
    <w:p w:rsidR="00714DBD" w:rsidRDefault="00714DBD" w:rsidP="00847707"/>
    <w:p w:rsidR="00714DBD" w:rsidRDefault="00714DBD" w:rsidP="00847707"/>
    <w:p w:rsidR="00714DBD" w:rsidRDefault="00714DBD" w:rsidP="00847707"/>
    <w:p w:rsidR="00714DBD" w:rsidRDefault="00714DBD" w:rsidP="00847707"/>
    <w:p w:rsidR="00714DBD" w:rsidRDefault="00714DBD" w:rsidP="00847707"/>
    <w:p w:rsidR="00714DBD" w:rsidRDefault="00714DBD" w:rsidP="00847707"/>
    <w:p w:rsidR="00847707" w:rsidRDefault="00847707" w:rsidP="00847707">
      <w:r>
        <w:lastRenderedPageBreak/>
        <w:t>EXERCISE 3.2</w:t>
      </w:r>
    </w:p>
    <w:p w:rsidR="00847707" w:rsidRDefault="00714DBD" w:rsidP="00847707">
      <w:r>
        <w:rPr>
          <w:noProof/>
        </w:rPr>
        <w:drawing>
          <wp:inline distT="0" distB="0" distL="0" distR="0" wp14:anchorId="37F22A62" wp14:editId="27926679">
            <wp:extent cx="3019425" cy="452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BD" w:rsidRDefault="00714DBD" w:rsidP="00847707">
      <w:r>
        <w:rPr>
          <w:noProof/>
        </w:rPr>
        <w:drawing>
          <wp:inline distT="0" distB="0" distL="0" distR="0" wp14:anchorId="52E3E01B" wp14:editId="67603722">
            <wp:extent cx="299085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BD" w:rsidRDefault="00714DBD" w:rsidP="00847707"/>
    <w:p w:rsidR="00714DBD" w:rsidRDefault="00714DBD" w:rsidP="00847707">
      <w:r>
        <w:t>EXERCISE 3.3</w:t>
      </w:r>
    </w:p>
    <w:p w:rsidR="00714DBD" w:rsidRDefault="00714DBD" w:rsidP="00847707">
      <w:r>
        <w:rPr>
          <w:noProof/>
        </w:rPr>
        <w:drawing>
          <wp:inline distT="0" distB="0" distL="0" distR="0" wp14:anchorId="0F28D0D7" wp14:editId="560EC6A8">
            <wp:extent cx="1752600" cy="2009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BD" w:rsidRDefault="00714DBD" w:rsidP="00847707">
      <w:r>
        <w:t>EXERCISE 3.4</w:t>
      </w:r>
    </w:p>
    <w:p w:rsidR="00714DBD" w:rsidRPr="00847707" w:rsidRDefault="00714DBD" w:rsidP="00847707">
      <w:r>
        <w:rPr>
          <w:noProof/>
        </w:rPr>
        <w:lastRenderedPageBreak/>
        <w:drawing>
          <wp:inline distT="0" distB="0" distL="0" distR="0" wp14:anchorId="19AADB89" wp14:editId="2AB95583">
            <wp:extent cx="2305050" cy="4410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DBD" w:rsidRPr="0084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07"/>
    <w:rsid w:val="006E7F46"/>
    <w:rsid w:val="00714DBD"/>
    <w:rsid w:val="00847707"/>
    <w:rsid w:val="00C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BD66"/>
  <w15:chartTrackingRefBased/>
  <w15:docId w15:val="{44E68BFC-D6FE-401B-BFC2-6DC6C843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C275A3F0</Template>
  <TotalTime>14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 Saiyad</dc:creator>
  <cp:keywords/>
  <dc:description/>
  <cp:lastModifiedBy>Anjum Saiyad</cp:lastModifiedBy>
  <cp:revision>1</cp:revision>
  <dcterms:created xsi:type="dcterms:W3CDTF">2019-11-25T09:16:00Z</dcterms:created>
  <dcterms:modified xsi:type="dcterms:W3CDTF">2019-11-25T09:30:00Z</dcterms:modified>
</cp:coreProperties>
</file>